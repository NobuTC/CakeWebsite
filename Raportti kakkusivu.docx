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6517" w14:textId="77777777" w:rsidR="00E23C4D" w:rsidRDefault="00E23C4D" w:rsidP="00E23C4D">
      <w:pPr>
        <w:pStyle w:val="Ytunnisteentyyli"/>
      </w:pPr>
    </w:p>
    <w:p w14:paraId="1B36D5EF" w14:textId="77777777" w:rsidR="00E23C4D" w:rsidRDefault="00E23C4D" w:rsidP="00E23C4D">
      <w:pPr>
        <w:pStyle w:val="Ytunnisteentyyli"/>
      </w:pPr>
    </w:p>
    <w:p w14:paraId="21B9FC9B" w14:textId="77777777" w:rsidR="00E23C4D" w:rsidRDefault="00E23C4D" w:rsidP="00E23C4D">
      <w:pPr>
        <w:pStyle w:val="Ytunnisteentyyli"/>
      </w:pPr>
    </w:p>
    <w:p w14:paraId="771C846C" w14:textId="77777777" w:rsidR="00E23C4D" w:rsidRDefault="00E23C4D" w:rsidP="00E23C4D">
      <w:pPr>
        <w:pStyle w:val="Ytunnisteentyyli"/>
      </w:pPr>
    </w:p>
    <w:p w14:paraId="1C111354" w14:textId="77777777" w:rsidR="00E23C4D" w:rsidRDefault="00E23C4D" w:rsidP="00E23C4D">
      <w:pPr>
        <w:pStyle w:val="Ytunnisteentyyli"/>
      </w:pPr>
    </w:p>
    <w:p w14:paraId="561F4D2A" w14:textId="77777777" w:rsidR="00E23C4D" w:rsidRDefault="00E23C4D" w:rsidP="00E23C4D">
      <w:pPr>
        <w:pStyle w:val="Ytunnisteentyyli"/>
      </w:pPr>
    </w:p>
    <w:p w14:paraId="09E02153" w14:textId="77777777" w:rsidR="00E23C4D" w:rsidRDefault="00E23C4D" w:rsidP="00E23C4D">
      <w:pPr>
        <w:pStyle w:val="Ytunnisteentyyli"/>
      </w:pPr>
    </w:p>
    <w:p w14:paraId="766B1131" w14:textId="77777777" w:rsidR="00E23C4D" w:rsidRDefault="00E23C4D" w:rsidP="00E23C4D">
      <w:pPr>
        <w:pStyle w:val="Ytunnisteentyyli"/>
      </w:pPr>
    </w:p>
    <w:p w14:paraId="047F6CCE" w14:textId="77777777" w:rsidR="00E23C4D" w:rsidRDefault="00E23C4D" w:rsidP="00E23C4D">
      <w:pPr>
        <w:pStyle w:val="Ytunnisteentyyli"/>
      </w:pPr>
    </w:p>
    <w:p w14:paraId="277DD2CF" w14:textId="77777777" w:rsidR="00E23C4D" w:rsidRDefault="00E23C4D" w:rsidP="00E23C4D">
      <w:pPr>
        <w:pStyle w:val="Ytunnisteentyyli"/>
      </w:pPr>
    </w:p>
    <w:p w14:paraId="210D1CFA" w14:textId="6E9A7514" w:rsidR="00E23C4D" w:rsidRPr="00AD7FA2" w:rsidRDefault="00E23C4D" w:rsidP="00E23C4D">
      <w:pPr>
        <w:pStyle w:val="Ytunnisteentyyli"/>
        <w:rPr>
          <w:b/>
          <w:sz w:val="28"/>
          <w:szCs w:val="28"/>
        </w:rPr>
      </w:pPr>
      <w:r w:rsidRPr="00E23C4D">
        <w:rPr>
          <w:sz w:val="28"/>
          <w:szCs w:val="28"/>
        </w:rPr>
        <w:tab/>
      </w:r>
      <w:r w:rsidR="00AC5221">
        <w:rPr>
          <w:b/>
          <w:sz w:val="28"/>
          <w:szCs w:val="28"/>
        </w:rPr>
        <w:t>Kakkusivu raportti</w:t>
      </w:r>
      <w:r w:rsidR="00180DB4" w:rsidRPr="00AD7FA2">
        <w:rPr>
          <w:b/>
          <w:sz w:val="28"/>
          <w:szCs w:val="28"/>
        </w:rPr>
        <w:t xml:space="preserve"> </w:t>
      </w:r>
    </w:p>
    <w:p w14:paraId="0F1D6B21" w14:textId="77777777" w:rsidR="00E23C4D" w:rsidRPr="00E23C4D" w:rsidRDefault="00E23C4D" w:rsidP="00E23C4D">
      <w:pPr>
        <w:pStyle w:val="Ytunnisteentyyli"/>
        <w:rPr>
          <w:szCs w:val="20"/>
        </w:rPr>
      </w:pPr>
    </w:p>
    <w:p w14:paraId="76A38F53" w14:textId="77777777" w:rsidR="00DC75B7" w:rsidRDefault="00DC75B7" w:rsidP="00E23C4D">
      <w:pPr>
        <w:pStyle w:val="Ytunnisteentyyli"/>
      </w:pPr>
      <w:r>
        <w:br w:type="page"/>
      </w:r>
    </w:p>
    <w:p w14:paraId="7BBE6826" w14:textId="77777777" w:rsidR="000C3D76" w:rsidRPr="0034083B" w:rsidRDefault="000C3D76" w:rsidP="00885203">
      <w:pPr>
        <w:tabs>
          <w:tab w:val="left" w:pos="5550"/>
        </w:tabs>
        <w:spacing w:after="720"/>
      </w:pPr>
      <w:r w:rsidRPr="0034083B">
        <w:lastRenderedPageBreak/>
        <w:t>Sisällys</w:t>
      </w:r>
    </w:p>
    <w:p w14:paraId="08C99B9D" w14:textId="3E03DE7B" w:rsidR="00522861" w:rsidRDefault="00CB52AF">
      <w:pPr>
        <w:pStyle w:val="TOC1"/>
        <w:rPr>
          <w:rFonts w:asciiTheme="minorHAnsi" w:eastAsiaTheme="minorEastAsia" w:hAnsiTheme="minorHAnsi" w:cstheme="minorBidi"/>
          <w:noProof/>
          <w:sz w:val="24"/>
          <w:szCs w:val="24"/>
          <w:lang w:val="en-FI" w:eastAsia="en-GB"/>
        </w:rPr>
      </w:pPr>
      <w:r>
        <w:rPr>
          <w:b/>
          <w:lang w:val="en-US"/>
        </w:rPr>
        <w:fldChar w:fldCharType="begin"/>
      </w:r>
      <w:r>
        <w:rPr>
          <w:b/>
          <w:lang w:val="en-US"/>
        </w:rPr>
        <w:instrText xml:space="preserve"> TOC \o "1-3" \h \z \u </w:instrText>
      </w:r>
      <w:r>
        <w:rPr>
          <w:b/>
          <w:lang w:val="en-US"/>
        </w:rPr>
        <w:fldChar w:fldCharType="separate"/>
      </w:r>
      <w:hyperlink w:anchor="_Toc89008667" w:history="1">
        <w:r w:rsidR="00522861" w:rsidRPr="007C3D0E">
          <w:rPr>
            <w:rStyle w:val="Hyperlink"/>
            <w:noProof/>
          </w:rPr>
          <w:t>1</w:t>
        </w:r>
        <w:r w:rsidR="00522861">
          <w:rPr>
            <w:rFonts w:asciiTheme="minorHAnsi" w:eastAsiaTheme="minorEastAsia" w:hAnsiTheme="minorHAnsi" w:cstheme="minorBidi"/>
            <w:noProof/>
            <w:sz w:val="24"/>
            <w:szCs w:val="24"/>
            <w:lang w:val="en-FI" w:eastAsia="en-GB"/>
          </w:rPr>
          <w:tab/>
        </w:r>
        <w:r w:rsidR="00522861" w:rsidRPr="007C3D0E">
          <w:rPr>
            <w:rStyle w:val="Hyperlink"/>
            <w:noProof/>
          </w:rPr>
          <w:t>Johdanto</w:t>
        </w:r>
        <w:r w:rsidR="00522861">
          <w:rPr>
            <w:noProof/>
            <w:webHidden/>
          </w:rPr>
          <w:tab/>
        </w:r>
        <w:r w:rsidR="00522861">
          <w:rPr>
            <w:noProof/>
            <w:webHidden/>
          </w:rPr>
          <w:fldChar w:fldCharType="begin"/>
        </w:r>
        <w:r w:rsidR="00522861">
          <w:rPr>
            <w:noProof/>
            <w:webHidden/>
          </w:rPr>
          <w:instrText xml:space="preserve"> PAGEREF _Toc89008667 \h </w:instrText>
        </w:r>
        <w:r w:rsidR="00522861">
          <w:rPr>
            <w:noProof/>
            <w:webHidden/>
          </w:rPr>
        </w:r>
        <w:r w:rsidR="00522861">
          <w:rPr>
            <w:noProof/>
            <w:webHidden/>
          </w:rPr>
          <w:fldChar w:fldCharType="separate"/>
        </w:r>
        <w:r w:rsidR="00522861">
          <w:rPr>
            <w:noProof/>
            <w:webHidden/>
          </w:rPr>
          <w:t>3</w:t>
        </w:r>
        <w:r w:rsidR="00522861">
          <w:rPr>
            <w:noProof/>
            <w:webHidden/>
          </w:rPr>
          <w:fldChar w:fldCharType="end"/>
        </w:r>
      </w:hyperlink>
    </w:p>
    <w:p w14:paraId="3963944D" w14:textId="1E2EEF9E" w:rsidR="00522861" w:rsidRDefault="00522861">
      <w:pPr>
        <w:pStyle w:val="TOC1"/>
        <w:rPr>
          <w:rFonts w:asciiTheme="minorHAnsi" w:eastAsiaTheme="minorEastAsia" w:hAnsiTheme="minorHAnsi" w:cstheme="minorBidi"/>
          <w:noProof/>
          <w:sz w:val="24"/>
          <w:szCs w:val="24"/>
          <w:lang w:val="en-FI" w:eastAsia="en-GB"/>
        </w:rPr>
      </w:pPr>
      <w:hyperlink w:anchor="_Toc89008668" w:history="1">
        <w:r w:rsidRPr="007C3D0E">
          <w:rPr>
            <w:rStyle w:val="Hyperlink"/>
            <w:noProof/>
          </w:rPr>
          <w:t>2</w:t>
        </w:r>
        <w:r>
          <w:rPr>
            <w:rFonts w:asciiTheme="minorHAnsi" w:eastAsiaTheme="minorEastAsia" w:hAnsiTheme="minorHAnsi" w:cstheme="minorBidi"/>
            <w:noProof/>
            <w:sz w:val="24"/>
            <w:szCs w:val="24"/>
            <w:lang w:val="en-FI" w:eastAsia="en-GB"/>
          </w:rPr>
          <w:tab/>
        </w:r>
        <w:r w:rsidRPr="007C3D0E">
          <w:rPr>
            <w:rStyle w:val="Hyperlink"/>
            <w:noProof/>
          </w:rPr>
          <w:t>Sivuston rakenne</w:t>
        </w:r>
        <w:r>
          <w:rPr>
            <w:noProof/>
            <w:webHidden/>
          </w:rPr>
          <w:tab/>
        </w:r>
        <w:r>
          <w:rPr>
            <w:noProof/>
            <w:webHidden/>
          </w:rPr>
          <w:fldChar w:fldCharType="begin"/>
        </w:r>
        <w:r>
          <w:rPr>
            <w:noProof/>
            <w:webHidden/>
          </w:rPr>
          <w:instrText xml:space="preserve"> PAGEREF _Toc89008668 \h </w:instrText>
        </w:r>
        <w:r>
          <w:rPr>
            <w:noProof/>
            <w:webHidden/>
          </w:rPr>
        </w:r>
        <w:r>
          <w:rPr>
            <w:noProof/>
            <w:webHidden/>
          </w:rPr>
          <w:fldChar w:fldCharType="separate"/>
        </w:r>
        <w:r>
          <w:rPr>
            <w:noProof/>
            <w:webHidden/>
          </w:rPr>
          <w:t>3</w:t>
        </w:r>
        <w:r>
          <w:rPr>
            <w:noProof/>
            <w:webHidden/>
          </w:rPr>
          <w:fldChar w:fldCharType="end"/>
        </w:r>
      </w:hyperlink>
    </w:p>
    <w:p w14:paraId="3C3D25A4" w14:textId="4627E53D" w:rsidR="00522861" w:rsidRDefault="00522861">
      <w:pPr>
        <w:pStyle w:val="TOC1"/>
        <w:rPr>
          <w:rFonts w:asciiTheme="minorHAnsi" w:eastAsiaTheme="minorEastAsia" w:hAnsiTheme="minorHAnsi" w:cstheme="minorBidi"/>
          <w:noProof/>
          <w:sz w:val="24"/>
          <w:szCs w:val="24"/>
          <w:lang w:val="en-FI" w:eastAsia="en-GB"/>
        </w:rPr>
      </w:pPr>
      <w:hyperlink w:anchor="_Toc89008669" w:history="1">
        <w:r w:rsidRPr="007C3D0E">
          <w:rPr>
            <w:rStyle w:val="Hyperlink"/>
            <w:noProof/>
          </w:rPr>
          <w:t>3</w:t>
        </w:r>
        <w:r>
          <w:rPr>
            <w:rFonts w:asciiTheme="minorHAnsi" w:eastAsiaTheme="minorEastAsia" w:hAnsiTheme="minorHAnsi" w:cstheme="minorBidi"/>
            <w:noProof/>
            <w:sz w:val="24"/>
            <w:szCs w:val="24"/>
            <w:lang w:val="en-FI" w:eastAsia="en-GB"/>
          </w:rPr>
          <w:tab/>
        </w:r>
        <w:r w:rsidRPr="007C3D0E">
          <w:rPr>
            <w:rStyle w:val="Hyperlink"/>
            <w:noProof/>
          </w:rPr>
          <w:t>Erikoisominaisuudet</w:t>
        </w:r>
        <w:r>
          <w:rPr>
            <w:noProof/>
            <w:webHidden/>
          </w:rPr>
          <w:tab/>
        </w:r>
        <w:r>
          <w:rPr>
            <w:noProof/>
            <w:webHidden/>
          </w:rPr>
          <w:fldChar w:fldCharType="begin"/>
        </w:r>
        <w:r>
          <w:rPr>
            <w:noProof/>
            <w:webHidden/>
          </w:rPr>
          <w:instrText xml:space="preserve"> PAGEREF _Toc89008669 \h </w:instrText>
        </w:r>
        <w:r>
          <w:rPr>
            <w:noProof/>
            <w:webHidden/>
          </w:rPr>
        </w:r>
        <w:r>
          <w:rPr>
            <w:noProof/>
            <w:webHidden/>
          </w:rPr>
          <w:fldChar w:fldCharType="separate"/>
        </w:r>
        <w:r>
          <w:rPr>
            <w:noProof/>
            <w:webHidden/>
          </w:rPr>
          <w:t>3</w:t>
        </w:r>
        <w:r>
          <w:rPr>
            <w:noProof/>
            <w:webHidden/>
          </w:rPr>
          <w:fldChar w:fldCharType="end"/>
        </w:r>
      </w:hyperlink>
    </w:p>
    <w:p w14:paraId="10D9CBFD" w14:textId="683863AC" w:rsidR="00522861" w:rsidRDefault="00522861">
      <w:pPr>
        <w:pStyle w:val="TOC1"/>
        <w:rPr>
          <w:rFonts w:asciiTheme="minorHAnsi" w:eastAsiaTheme="minorEastAsia" w:hAnsiTheme="minorHAnsi" w:cstheme="minorBidi"/>
          <w:noProof/>
          <w:sz w:val="24"/>
          <w:szCs w:val="24"/>
          <w:lang w:val="en-FI" w:eastAsia="en-GB"/>
        </w:rPr>
      </w:pPr>
      <w:hyperlink w:anchor="_Toc89008670" w:history="1">
        <w:r w:rsidRPr="007C3D0E">
          <w:rPr>
            <w:rStyle w:val="Hyperlink"/>
            <w:noProof/>
          </w:rPr>
          <w:t>4</w:t>
        </w:r>
        <w:r>
          <w:rPr>
            <w:rFonts w:asciiTheme="minorHAnsi" w:eastAsiaTheme="minorEastAsia" w:hAnsiTheme="minorHAnsi" w:cstheme="minorBidi"/>
            <w:noProof/>
            <w:sz w:val="24"/>
            <w:szCs w:val="24"/>
            <w:lang w:val="en-FI" w:eastAsia="en-GB"/>
          </w:rPr>
          <w:tab/>
        </w:r>
        <w:r w:rsidRPr="007C3D0E">
          <w:rPr>
            <w:rStyle w:val="Hyperlink"/>
            <w:noProof/>
          </w:rPr>
          <w:t>Itsearviointi</w:t>
        </w:r>
        <w:r>
          <w:rPr>
            <w:noProof/>
            <w:webHidden/>
          </w:rPr>
          <w:tab/>
        </w:r>
        <w:r>
          <w:rPr>
            <w:noProof/>
            <w:webHidden/>
          </w:rPr>
          <w:fldChar w:fldCharType="begin"/>
        </w:r>
        <w:r>
          <w:rPr>
            <w:noProof/>
            <w:webHidden/>
          </w:rPr>
          <w:instrText xml:space="preserve"> PAGEREF _Toc89008670 \h </w:instrText>
        </w:r>
        <w:r>
          <w:rPr>
            <w:noProof/>
            <w:webHidden/>
          </w:rPr>
        </w:r>
        <w:r>
          <w:rPr>
            <w:noProof/>
            <w:webHidden/>
          </w:rPr>
          <w:fldChar w:fldCharType="separate"/>
        </w:r>
        <w:r>
          <w:rPr>
            <w:noProof/>
            <w:webHidden/>
          </w:rPr>
          <w:t>3</w:t>
        </w:r>
        <w:r>
          <w:rPr>
            <w:noProof/>
            <w:webHidden/>
          </w:rPr>
          <w:fldChar w:fldCharType="end"/>
        </w:r>
      </w:hyperlink>
    </w:p>
    <w:p w14:paraId="50F7E81B" w14:textId="0E73605C" w:rsidR="00885203" w:rsidRDefault="00CB52AF" w:rsidP="000C3D76">
      <w:pPr>
        <w:tabs>
          <w:tab w:val="left" w:pos="5550"/>
        </w:tabs>
        <w:rPr>
          <w:b/>
          <w:lang w:val="en-US"/>
        </w:rPr>
      </w:pPr>
      <w:r>
        <w:rPr>
          <w:b/>
          <w:lang w:val="en-US"/>
        </w:rPr>
        <w:fldChar w:fldCharType="end"/>
      </w:r>
    </w:p>
    <w:p w14:paraId="519040D4"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3D02BF48" w14:textId="224F527E" w:rsidR="00AC5221" w:rsidRDefault="00885203" w:rsidP="00AC5221">
      <w:pPr>
        <w:pStyle w:val="Heading1"/>
      </w:pPr>
      <w:bookmarkStart w:id="0" w:name="_Toc26269501"/>
      <w:bookmarkStart w:id="1" w:name="_Toc89008667"/>
      <w:r w:rsidRPr="0034083B">
        <w:lastRenderedPageBreak/>
        <w:t>Johd</w:t>
      </w:r>
      <w:r w:rsidR="0072733F" w:rsidRPr="0034083B">
        <w:t>a</w:t>
      </w:r>
      <w:r w:rsidRPr="0034083B">
        <w:t>nto</w:t>
      </w:r>
      <w:bookmarkEnd w:id="0"/>
      <w:bookmarkEnd w:id="1"/>
    </w:p>
    <w:p w14:paraId="581C7EA5" w14:textId="6B75526E" w:rsidR="00AC5221" w:rsidRPr="00AC5221" w:rsidRDefault="00AC5221" w:rsidP="00AC5221">
      <w:pPr>
        <w:pStyle w:val="Normalsis"/>
      </w:pPr>
      <w:r>
        <w:t>Päätin tehdä kakkusivuston, sillä tykkään kakkujen leipomisesta. Nettisivussani opit leipomaan erilaisia kakkuja. Leivon välillä kakkuja esim. syntymäpäiviin ja juhliin. On tullut käytettyä monenlaisia kakku reseptejä ja haluan jakaa niitä muillekin, jotka tahtovat leipoa kakkuja.</w:t>
      </w:r>
    </w:p>
    <w:p w14:paraId="547307BB" w14:textId="0739335A" w:rsidR="00BA7863" w:rsidRDefault="00AC5221" w:rsidP="00BA7863">
      <w:pPr>
        <w:pStyle w:val="Heading1"/>
      </w:pPr>
      <w:bookmarkStart w:id="2" w:name="_Toc89008668"/>
      <w:r>
        <w:t>Sivuston rakenne</w:t>
      </w:r>
      <w:bookmarkEnd w:id="2"/>
    </w:p>
    <w:p w14:paraId="3873C8DB" w14:textId="005309D7" w:rsidR="00AC5221" w:rsidRPr="00AC5221" w:rsidRDefault="00AC5221" w:rsidP="00AC5221">
      <w:pPr>
        <w:pStyle w:val="Normalsis"/>
      </w:pPr>
      <w:r>
        <w:t xml:space="preserve">Tämän sivuston rakenteesta löytyy kuvia minun leipomistani kakuista ja myös muitten kakkuja, joita olen syönyt. </w:t>
      </w:r>
      <w:r w:rsidR="00410ED8">
        <w:t xml:space="preserve">Kotisivussa löytyy vähän teoriaa kakuista ja esimerkki kuvia kakuista. Löytyy myös linkki kakku resepteihin. </w:t>
      </w:r>
      <w:r>
        <w:t xml:space="preserve">Pystyy helposti löytämään reseptit </w:t>
      </w:r>
      <w:r w:rsidR="00410ED8">
        <w:t xml:space="preserve">valikosta tai linkin kautta, missä näkyy myös kakkujen kuvat ja tähti arvostelut. Tällä hetkellä siellä on 3 erilaista kakku reseptejä. Sieltä löytyy juustokakku, amerikkalainen juustokakku ja suklaakakku. Myös löytyy yhteistiedot, missä voi leikisti täyttää hakemuksen. </w:t>
      </w:r>
    </w:p>
    <w:p w14:paraId="018CD215" w14:textId="66037138" w:rsidR="00BA7863" w:rsidRDefault="00410ED8" w:rsidP="00BA7863">
      <w:pPr>
        <w:pStyle w:val="Heading1"/>
      </w:pPr>
      <w:bookmarkStart w:id="3" w:name="_Toc89008669"/>
      <w:r>
        <w:t>Erikoisominaisuudet</w:t>
      </w:r>
      <w:bookmarkEnd w:id="3"/>
    </w:p>
    <w:p w14:paraId="10D330E3" w14:textId="71885184" w:rsidR="000C56C2" w:rsidRDefault="00410ED8" w:rsidP="00522861">
      <w:pPr>
        <w:pStyle w:val="Normalsis"/>
      </w:pPr>
      <w:r>
        <w:t xml:space="preserve">Olen käyttänyt sivustossani vähän </w:t>
      </w:r>
      <w:proofErr w:type="spellStart"/>
      <w:r>
        <w:t>javascriptiä</w:t>
      </w:r>
      <w:proofErr w:type="spellEnd"/>
      <w:r>
        <w:t xml:space="preserve"> kotisivullani, missä kakkujen kuvat itse liikkuvat automaattisesti. Pystyy myös itse klikkaamaan ja silloin kakkujen kuvat vaihtuvat. Myös se, että sivustoa pystyy käyttää kännykälläkin. Sivusto on suunnattu koneille ja kännyköille</w:t>
      </w:r>
      <w:r w:rsidR="00522861">
        <w:t>.</w:t>
      </w:r>
    </w:p>
    <w:p w14:paraId="15AC341C" w14:textId="003B4F2B" w:rsidR="00522861" w:rsidRDefault="00522861" w:rsidP="00522861">
      <w:pPr>
        <w:pStyle w:val="Heading1"/>
      </w:pPr>
      <w:bookmarkStart w:id="4" w:name="_Toc89008670"/>
      <w:r>
        <w:t>Itsearviointi</w:t>
      </w:r>
      <w:bookmarkEnd w:id="4"/>
    </w:p>
    <w:p w14:paraId="7610DEAB" w14:textId="6B2101BC" w:rsidR="00522861" w:rsidRDefault="00522861" w:rsidP="00522861">
      <w:pPr>
        <w:pStyle w:val="Normalsis"/>
      </w:pPr>
      <w:r>
        <w:t xml:space="preserve">Mielestäni tämä sivuston tekeminen oli mukavaa tehdä. Oppi kaikenlaista asiaa, vaikka oli vaikeaa tehdä. Koko ajan jäi jumiin ja piti miettiä tosi kauan mikä on ongelmana. </w:t>
      </w:r>
      <w:r w:rsidR="00832C54">
        <w:t xml:space="preserve">Yleensä ongelmat tuli siitä, että html puuttui yksisana tai jotain siihen vastaavaa. Tarkistin minun kakkusivuni kokonaan. Nyt siinä ei pitäisi olla mitään virheitä. Mielestäni voisin saada hyvät pisteet, kun katsoin tehtävän kriteerit. Sivustooni pääsee linkillä: </w:t>
      </w:r>
      <w:hyperlink r:id="rId14" w:history="1">
        <w:r w:rsidR="00832C54" w:rsidRPr="00EB48C3">
          <w:rPr>
            <w:rStyle w:val="Hyperlink"/>
          </w:rPr>
          <w:t>https://nobutc.gith</w:t>
        </w:r>
        <w:r w:rsidR="00832C54" w:rsidRPr="00EB48C3">
          <w:rPr>
            <w:rStyle w:val="Hyperlink"/>
          </w:rPr>
          <w:t>u</w:t>
        </w:r>
        <w:r w:rsidR="00832C54" w:rsidRPr="00EB48C3">
          <w:rPr>
            <w:rStyle w:val="Hyperlink"/>
          </w:rPr>
          <w:t>b.io</w:t>
        </w:r>
      </w:hyperlink>
      <w:r w:rsidR="00832C54">
        <w:t xml:space="preserve"> </w:t>
      </w:r>
    </w:p>
    <w:p w14:paraId="52A0A682" w14:textId="00F92836" w:rsidR="00522861" w:rsidRDefault="00522861" w:rsidP="00522861">
      <w:pPr>
        <w:pStyle w:val="Normalsis"/>
        <w:ind w:left="0"/>
      </w:pPr>
    </w:p>
    <w:sectPr w:rsidR="00522861" w:rsidSect="00156306">
      <w:headerReference w:type="default" r:id="rId1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7987" w14:textId="77777777" w:rsidR="00AD006B" w:rsidRDefault="00AD006B" w:rsidP="002C3FB0">
      <w:r>
        <w:separator/>
      </w:r>
    </w:p>
  </w:endnote>
  <w:endnote w:type="continuationSeparator" w:id="0">
    <w:p w14:paraId="259D7AAC" w14:textId="77777777" w:rsidR="00AD006B" w:rsidRDefault="00AD006B"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C542"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13A4" w14:textId="77777777" w:rsidR="00AD006B" w:rsidRDefault="00AD006B" w:rsidP="002C3FB0">
      <w:r>
        <w:separator/>
      </w:r>
    </w:p>
  </w:footnote>
  <w:footnote w:type="continuationSeparator" w:id="0">
    <w:p w14:paraId="1F136903" w14:textId="77777777" w:rsidR="00AD006B" w:rsidRDefault="00AD006B"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3D35" w14:textId="77777777" w:rsidR="00E23C4D" w:rsidRDefault="00703F19" w:rsidP="00E23C4D">
    <w:pPr>
      <w:pStyle w:val="Ytunnisteentyyli"/>
    </w:pPr>
    <w:r>
      <w:t>Etunimi Sukunimi</w:t>
    </w:r>
    <w:r w:rsidR="00E23C4D">
      <w:tab/>
    </w:r>
    <w:r w:rsidR="00E23C4D">
      <w:tab/>
    </w:r>
    <w:r w:rsidR="00E23C4D">
      <w:tab/>
    </w:r>
    <w:r w:rsidR="00E23C4D" w:rsidRPr="00AD7FA2">
      <w:rPr>
        <w:b/>
      </w:rPr>
      <w:t>Asiakirjan tyyppi</w:t>
    </w:r>
  </w:p>
  <w:p w14:paraId="663AFDC2" w14:textId="77777777" w:rsidR="00E23C4D" w:rsidRPr="00E23C4D" w:rsidRDefault="00E23C4D" w:rsidP="00E23C4D">
    <w:pPr>
      <w:pStyle w:val="Ytunnisteentyyli"/>
    </w:pPr>
    <w:r>
      <w:tab/>
    </w:r>
    <w:r>
      <w:tab/>
    </w:r>
    <w:r>
      <w:tab/>
    </w:r>
    <w:r>
      <w:tab/>
      <w:t>Opintojakso / Opettajan nimi</w:t>
    </w:r>
  </w:p>
  <w:p w14:paraId="0025DDB6" w14:textId="77777777" w:rsidR="00703F19" w:rsidRDefault="00703F19" w:rsidP="00E23C4D">
    <w:pPr>
      <w:pStyle w:val="Ytunnisteentyyli"/>
    </w:pPr>
  </w:p>
  <w:p w14:paraId="47B7479D" w14:textId="77777777" w:rsidR="00E23C4D" w:rsidRDefault="00E23C4D" w:rsidP="00E23C4D">
    <w:pPr>
      <w:pStyle w:val="Ytunnisteentyyli"/>
    </w:pPr>
    <w:r>
      <w:t>Laurea-ammattikorkeakoulu</w:t>
    </w:r>
    <w:r>
      <w:tab/>
    </w:r>
    <w:r>
      <w:tab/>
    </w:r>
    <w:r>
      <w:tab/>
    </w:r>
    <w:r w:rsidR="00156306">
      <w:t>Valmis pvm</w:t>
    </w:r>
  </w:p>
  <w:p w14:paraId="5D432A3A" w14:textId="77777777" w:rsidR="00E23C4D" w:rsidRDefault="00E23C4D" w:rsidP="00E23C4D">
    <w:pPr>
      <w:pStyle w:val="Ytunnisteentyyli"/>
    </w:pPr>
  </w:p>
  <w:p w14:paraId="74B7D346" w14:textId="77777777" w:rsidR="00E23C4D" w:rsidRDefault="00E23C4D" w:rsidP="00E23C4D">
    <w:pPr>
      <w:pStyle w:val="Ytunnisteentyyli"/>
    </w:pPr>
  </w:p>
  <w:p w14:paraId="4B312D53" w14:textId="77777777" w:rsidR="00E23C4D" w:rsidRPr="00DC75B7" w:rsidRDefault="00E23C4D" w:rsidP="00E23C4D">
    <w:pPr>
      <w:pStyle w:val="Ytunnisteentyyl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4BF6" w14:textId="77777777" w:rsidR="00156306" w:rsidRPr="00CB52AF" w:rsidRDefault="00156306" w:rsidP="00156306">
    <w:pPr>
      <w:pStyle w:val="Ytunnisteentyyli"/>
    </w:pPr>
    <w:r>
      <w:t>Etunimi Sukunimi</w:t>
    </w:r>
    <w:r>
      <w:tab/>
    </w:r>
    <w:r>
      <w:tab/>
    </w:r>
    <w:r>
      <w:tab/>
      <w:t>Asiakirjan tyyppi</w:t>
    </w:r>
  </w:p>
  <w:p w14:paraId="6DD4FF7F" w14:textId="77777777" w:rsidR="00156306" w:rsidRPr="00E23C4D" w:rsidRDefault="00156306" w:rsidP="00156306">
    <w:pPr>
      <w:pStyle w:val="Ytunnisteentyyli"/>
    </w:pPr>
    <w:r>
      <w:tab/>
    </w:r>
    <w:r>
      <w:tab/>
    </w:r>
    <w:r>
      <w:tab/>
    </w:r>
    <w:r>
      <w:tab/>
      <w:t>Opintojakso / Opettajan nimi</w:t>
    </w:r>
  </w:p>
  <w:p w14:paraId="1F5A90E4" w14:textId="77777777" w:rsidR="00156306" w:rsidRDefault="00156306" w:rsidP="00156306">
    <w:pPr>
      <w:pStyle w:val="Ytunnisteentyyli"/>
    </w:pPr>
    <w:r>
      <w:tab/>
    </w:r>
  </w:p>
  <w:p w14:paraId="70754814" w14:textId="77777777" w:rsidR="00156306" w:rsidRDefault="00156306" w:rsidP="00156306">
    <w:pPr>
      <w:pStyle w:val="Ytunnisteentyyli"/>
    </w:pPr>
    <w:r>
      <w:t>Laurea-ammattikorkeakoulu</w:t>
    </w:r>
    <w:r>
      <w:tab/>
    </w:r>
    <w:r>
      <w:tab/>
    </w:r>
    <w:r>
      <w:tab/>
      <w:t>Valmis pvm</w:t>
    </w:r>
  </w:p>
  <w:p w14:paraId="5E5B0B85" w14:textId="77777777" w:rsidR="00156306" w:rsidRDefault="00156306" w:rsidP="00156306">
    <w:pPr>
      <w:pStyle w:val="Ytunnisteentyyli"/>
    </w:pPr>
  </w:p>
  <w:p w14:paraId="65D5C8A7" w14:textId="77777777" w:rsidR="00156306" w:rsidRDefault="00156306" w:rsidP="00156306">
    <w:pPr>
      <w:pStyle w:val="Ytunnisteentyyli"/>
    </w:pPr>
  </w:p>
  <w:p w14:paraId="557F989E"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A370" w14:textId="77777777" w:rsidR="00CB52AF" w:rsidRPr="00CB52AF" w:rsidRDefault="00CB52AF" w:rsidP="00CB52AF">
    <w:pPr>
      <w:pStyle w:val="Ytunnisteentyyli"/>
    </w:pPr>
    <w:r>
      <w:t>Etunimi Sukunimi</w:t>
    </w:r>
    <w:r>
      <w:tab/>
    </w:r>
    <w:r>
      <w:tab/>
    </w:r>
    <w:r>
      <w:tab/>
      <w:t>Asiakirjan tyyppi</w:t>
    </w:r>
    <w:r>
      <w:tab/>
    </w:r>
    <w:r>
      <w:tab/>
    </w:r>
    <w:r w:rsidRPr="00CB52AF">
      <w:rPr>
        <w:bCs/>
      </w:rPr>
      <w:fldChar w:fldCharType="begin"/>
    </w:r>
    <w:r w:rsidRPr="00CB52AF">
      <w:rPr>
        <w:bCs/>
      </w:rPr>
      <w:instrText>PAGE  \* Arabic  \* MERGEFORMAT</w:instrText>
    </w:r>
    <w:r w:rsidRPr="00CB52AF">
      <w:rPr>
        <w:bCs/>
      </w:rPr>
      <w:fldChar w:fldCharType="separate"/>
    </w:r>
    <w:r w:rsidR="002E1817">
      <w:rPr>
        <w:bCs/>
        <w:noProof/>
      </w:rPr>
      <w:t>12</w:t>
    </w:r>
    <w:r w:rsidRPr="00CB52AF">
      <w:rPr>
        <w:bCs/>
      </w:rPr>
      <w:fldChar w:fldCharType="end"/>
    </w:r>
    <w:r>
      <w:rPr>
        <w:bCs/>
      </w:rPr>
      <w:t xml:space="preserve"> (</w:t>
    </w:r>
    <w:r w:rsidRPr="00CB52AF">
      <w:rPr>
        <w:bCs/>
      </w:rPr>
      <w:fldChar w:fldCharType="begin"/>
    </w:r>
    <w:r w:rsidRPr="00CB52AF">
      <w:rPr>
        <w:bCs/>
      </w:rPr>
      <w:instrText>NUMPAGES  \* Arabic  \* MERGEFORMAT</w:instrText>
    </w:r>
    <w:r w:rsidRPr="00CB52AF">
      <w:rPr>
        <w:bCs/>
      </w:rPr>
      <w:fldChar w:fldCharType="separate"/>
    </w:r>
    <w:r w:rsidR="002E1817">
      <w:rPr>
        <w:bCs/>
        <w:noProof/>
      </w:rPr>
      <w:t>12</w:t>
    </w:r>
    <w:r w:rsidRPr="00CB52AF">
      <w:rPr>
        <w:bCs/>
      </w:rPr>
      <w:fldChar w:fldCharType="end"/>
    </w:r>
    <w:r>
      <w:rPr>
        <w:bCs/>
      </w:rPr>
      <w:t>)</w:t>
    </w:r>
  </w:p>
  <w:p w14:paraId="048DD1BD" w14:textId="77777777" w:rsidR="00CB52AF" w:rsidRPr="00E23C4D" w:rsidRDefault="00CB52AF" w:rsidP="00CB52AF">
    <w:pPr>
      <w:pStyle w:val="Ytunnisteentyyli"/>
    </w:pPr>
    <w:r>
      <w:tab/>
    </w:r>
    <w:r>
      <w:tab/>
    </w:r>
    <w:r>
      <w:tab/>
    </w:r>
    <w:r>
      <w:tab/>
      <w:t>Opintojakso / Opettajan nimi</w:t>
    </w:r>
  </w:p>
  <w:p w14:paraId="4FB3EF2A" w14:textId="77777777" w:rsidR="00CB52AF" w:rsidRDefault="00CB52AF" w:rsidP="00CB52AF">
    <w:pPr>
      <w:pStyle w:val="Ytunnisteentyyli"/>
    </w:pPr>
  </w:p>
  <w:p w14:paraId="44EAFE3E" w14:textId="77777777" w:rsidR="00CB52AF" w:rsidRDefault="00CB52AF" w:rsidP="00CB52AF">
    <w:pPr>
      <w:pStyle w:val="Ytunnisteentyyli"/>
    </w:pPr>
    <w:r>
      <w:t>Laurea-ammattikorkeakoulu</w:t>
    </w:r>
    <w:r>
      <w:tab/>
    </w:r>
    <w:r>
      <w:tab/>
    </w:r>
    <w:r>
      <w:tab/>
    </w:r>
    <w:r w:rsidR="00156306">
      <w:t>Valmis pvm</w:t>
    </w:r>
  </w:p>
  <w:p w14:paraId="06285E27" w14:textId="77777777" w:rsidR="00CB52AF" w:rsidRDefault="00CB52AF" w:rsidP="00CB52AF">
    <w:pPr>
      <w:pStyle w:val="Ytunnisteentyyli"/>
    </w:pPr>
  </w:p>
  <w:p w14:paraId="55B0B889" w14:textId="77777777" w:rsidR="00CB52AF" w:rsidRDefault="00CB52AF" w:rsidP="00CB52AF">
    <w:pPr>
      <w:pStyle w:val="Ytunnisteentyyli"/>
    </w:pPr>
  </w:p>
  <w:p w14:paraId="77A44CB6" w14:textId="77777777" w:rsidR="00CB52AF" w:rsidRPr="00DC75B7" w:rsidRDefault="00CB52AF" w:rsidP="00CB52AF">
    <w:pPr>
      <w:pStyle w:val="Ytunnisteentyyl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8"/>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46"/>
    <w:rsid w:val="000038EB"/>
    <w:rsid w:val="00013053"/>
    <w:rsid w:val="00016A4A"/>
    <w:rsid w:val="0002038C"/>
    <w:rsid w:val="00051780"/>
    <w:rsid w:val="00086D87"/>
    <w:rsid w:val="000A2DD6"/>
    <w:rsid w:val="000C0F03"/>
    <w:rsid w:val="000C2F28"/>
    <w:rsid w:val="000C3D76"/>
    <w:rsid w:val="000C56C2"/>
    <w:rsid w:val="000D6DA5"/>
    <w:rsid w:val="000D7926"/>
    <w:rsid w:val="00100A82"/>
    <w:rsid w:val="00104C61"/>
    <w:rsid w:val="001223CC"/>
    <w:rsid w:val="001331ED"/>
    <w:rsid w:val="00134B76"/>
    <w:rsid w:val="00137ED2"/>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4335D"/>
    <w:rsid w:val="00250163"/>
    <w:rsid w:val="00252F33"/>
    <w:rsid w:val="00257898"/>
    <w:rsid w:val="0026007B"/>
    <w:rsid w:val="00282C80"/>
    <w:rsid w:val="00286A5D"/>
    <w:rsid w:val="002A34AF"/>
    <w:rsid w:val="002A34B9"/>
    <w:rsid w:val="002A472E"/>
    <w:rsid w:val="002B78B2"/>
    <w:rsid w:val="002C3FB0"/>
    <w:rsid w:val="002C7398"/>
    <w:rsid w:val="002D02C1"/>
    <w:rsid w:val="002E1817"/>
    <w:rsid w:val="002F1046"/>
    <w:rsid w:val="002F48D1"/>
    <w:rsid w:val="00322929"/>
    <w:rsid w:val="00334211"/>
    <w:rsid w:val="00337D8C"/>
    <w:rsid w:val="0034083B"/>
    <w:rsid w:val="00341875"/>
    <w:rsid w:val="00346301"/>
    <w:rsid w:val="00362695"/>
    <w:rsid w:val="00383102"/>
    <w:rsid w:val="0039354E"/>
    <w:rsid w:val="003A58BB"/>
    <w:rsid w:val="003B116D"/>
    <w:rsid w:val="003B1E1C"/>
    <w:rsid w:val="003D370E"/>
    <w:rsid w:val="003E2D20"/>
    <w:rsid w:val="00410ED8"/>
    <w:rsid w:val="00432577"/>
    <w:rsid w:val="00442E03"/>
    <w:rsid w:val="00463A21"/>
    <w:rsid w:val="00471DD4"/>
    <w:rsid w:val="00473786"/>
    <w:rsid w:val="004753BD"/>
    <w:rsid w:val="00486DA7"/>
    <w:rsid w:val="004A4822"/>
    <w:rsid w:val="004B7950"/>
    <w:rsid w:val="004C25C8"/>
    <w:rsid w:val="004C4081"/>
    <w:rsid w:val="004D0FF6"/>
    <w:rsid w:val="004E0CD3"/>
    <w:rsid w:val="00515B95"/>
    <w:rsid w:val="005170FD"/>
    <w:rsid w:val="00522861"/>
    <w:rsid w:val="0053023C"/>
    <w:rsid w:val="00531555"/>
    <w:rsid w:val="005357E8"/>
    <w:rsid w:val="0053627F"/>
    <w:rsid w:val="00566A60"/>
    <w:rsid w:val="00575ACA"/>
    <w:rsid w:val="0058400A"/>
    <w:rsid w:val="00590CB5"/>
    <w:rsid w:val="00590E4F"/>
    <w:rsid w:val="00591036"/>
    <w:rsid w:val="0059453E"/>
    <w:rsid w:val="00594611"/>
    <w:rsid w:val="005B0E0E"/>
    <w:rsid w:val="005B10D0"/>
    <w:rsid w:val="005D21D7"/>
    <w:rsid w:val="005E29F3"/>
    <w:rsid w:val="00602E12"/>
    <w:rsid w:val="006204F6"/>
    <w:rsid w:val="00625A90"/>
    <w:rsid w:val="006352EC"/>
    <w:rsid w:val="00642352"/>
    <w:rsid w:val="006506AD"/>
    <w:rsid w:val="00653245"/>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73C12"/>
    <w:rsid w:val="0078071B"/>
    <w:rsid w:val="00785225"/>
    <w:rsid w:val="007A05E2"/>
    <w:rsid w:val="007A216C"/>
    <w:rsid w:val="007C335D"/>
    <w:rsid w:val="00812C8A"/>
    <w:rsid w:val="00821A37"/>
    <w:rsid w:val="00832C54"/>
    <w:rsid w:val="0083597E"/>
    <w:rsid w:val="00836A48"/>
    <w:rsid w:val="00852768"/>
    <w:rsid w:val="00873F37"/>
    <w:rsid w:val="008758B1"/>
    <w:rsid w:val="00885203"/>
    <w:rsid w:val="00893C31"/>
    <w:rsid w:val="008C421F"/>
    <w:rsid w:val="008E6802"/>
    <w:rsid w:val="008F1762"/>
    <w:rsid w:val="00900913"/>
    <w:rsid w:val="00913A81"/>
    <w:rsid w:val="0092294E"/>
    <w:rsid w:val="0093441A"/>
    <w:rsid w:val="00937A61"/>
    <w:rsid w:val="00962008"/>
    <w:rsid w:val="00986CB5"/>
    <w:rsid w:val="009900E2"/>
    <w:rsid w:val="00994720"/>
    <w:rsid w:val="009E3EB4"/>
    <w:rsid w:val="00A01938"/>
    <w:rsid w:val="00A05625"/>
    <w:rsid w:val="00A15971"/>
    <w:rsid w:val="00A1647A"/>
    <w:rsid w:val="00A23D61"/>
    <w:rsid w:val="00A3479E"/>
    <w:rsid w:val="00A43EB1"/>
    <w:rsid w:val="00A47529"/>
    <w:rsid w:val="00A6782A"/>
    <w:rsid w:val="00A77DE4"/>
    <w:rsid w:val="00A822B2"/>
    <w:rsid w:val="00A9138C"/>
    <w:rsid w:val="00AC5221"/>
    <w:rsid w:val="00AD006B"/>
    <w:rsid w:val="00AD7FA2"/>
    <w:rsid w:val="00AE2DCA"/>
    <w:rsid w:val="00AF1227"/>
    <w:rsid w:val="00AF61ED"/>
    <w:rsid w:val="00AF6540"/>
    <w:rsid w:val="00B03819"/>
    <w:rsid w:val="00B246A0"/>
    <w:rsid w:val="00B27964"/>
    <w:rsid w:val="00B45A21"/>
    <w:rsid w:val="00B45C88"/>
    <w:rsid w:val="00B53B0B"/>
    <w:rsid w:val="00B53EF8"/>
    <w:rsid w:val="00B75F5A"/>
    <w:rsid w:val="00B85645"/>
    <w:rsid w:val="00BA547C"/>
    <w:rsid w:val="00BA7863"/>
    <w:rsid w:val="00BC26C7"/>
    <w:rsid w:val="00BC58BF"/>
    <w:rsid w:val="00BF56EB"/>
    <w:rsid w:val="00BF5D75"/>
    <w:rsid w:val="00C010F2"/>
    <w:rsid w:val="00C11DF2"/>
    <w:rsid w:val="00C15EC5"/>
    <w:rsid w:val="00C4443B"/>
    <w:rsid w:val="00C80C86"/>
    <w:rsid w:val="00CB52AF"/>
    <w:rsid w:val="00CC75D2"/>
    <w:rsid w:val="00CF3EC3"/>
    <w:rsid w:val="00D15A6F"/>
    <w:rsid w:val="00D277D8"/>
    <w:rsid w:val="00D478A7"/>
    <w:rsid w:val="00D51F87"/>
    <w:rsid w:val="00D722ED"/>
    <w:rsid w:val="00D75AE9"/>
    <w:rsid w:val="00D75DDC"/>
    <w:rsid w:val="00D97009"/>
    <w:rsid w:val="00D972D7"/>
    <w:rsid w:val="00DA5B11"/>
    <w:rsid w:val="00DB0FBE"/>
    <w:rsid w:val="00DC75B7"/>
    <w:rsid w:val="00DE7C0B"/>
    <w:rsid w:val="00DF1DE2"/>
    <w:rsid w:val="00DF4BFE"/>
    <w:rsid w:val="00E23C4D"/>
    <w:rsid w:val="00E32CD5"/>
    <w:rsid w:val="00E8452C"/>
    <w:rsid w:val="00E86DB3"/>
    <w:rsid w:val="00EA6E22"/>
    <w:rsid w:val="00EA70BF"/>
    <w:rsid w:val="00EB6164"/>
    <w:rsid w:val="00EB6697"/>
    <w:rsid w:val="00ED2CD8"/>
    <w:rsid w:val="00F13355"/>
    <w:rsid w:val="00F17776"/>
    <w:rsid w:val="00F22ACF"/>
    <w:rsid w:val="00F27646"/>
    <w:rsid w:val="00F5660A"/>
    <w:rsid w:val="00F56D72"/>
    <w:rsid w:val="00F60E06"/>
    <w:rsid w:val="00F6245D"/>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4EB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832C54"/>
    <w:rPr>
      <w:color w:val="605E5C"/>
      <w:shd w:val="clear" w:color="auto" w:fill="E1DFDD"/>
    </w:rPr>
  </w:style>
  <w:style w:type="character" w:styleId="FollowedHyperlink">
    <w:name w:val="FollowedHyperlink"/>
    <w:basedOn w:val="DefaultParagraphFont"/>
    <w:uiPriority w:val="99"/>
    <w:semiHidden/>
    <w:unhideWhenUsed/>
    <w:rsid w:val="00832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 w:id="20164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butc.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laureauas.sharepoint.com/sites/Opiskelijaintranet/Jaetut%20asiakirjat/Dokumenttipohjat/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93BCCABBDCBF43AC4B7B7DFE63025E" ma:contentTypeVersion="4" ma:contentTypeDescription="Create a new document." ma:contentTypeScope="" ma:versionID="f236584519f62189e414f492e74f14ad">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b4cfa085fbe24a9723bba1747f28c38b"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2.xml><?xml version="1.0" encoding="utf-8"?>
<ds:datastoreItem xmlns:ds="http://schemas.openxmlformats.org/officeDocument/2006/customXml" ds:itemID="{430EF799-BFD1-44FA-A6BD-E593B003B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4.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raporttipohja%20pitkä%20asiakirja.dotx</Template>
  <TotalTime>0</TotalTime>
  <Pages>3</Pages>
  <Words>305</Words>
  <Characters>1745</Characters>
  <Application>Microsoft Office Word</Application>
  <DocSecurity>0</DocSecurity>
  <Lines>14</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2021-11-27T17:27:00Z</dcterms:created>
  <dcterms:modified xsi:type="dcterms:W3CDTF">2021-11-28T14:25:00Z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ComplianceAssetId">
    <vt:lpwstr/>
  </property>
</Properties>
</file>